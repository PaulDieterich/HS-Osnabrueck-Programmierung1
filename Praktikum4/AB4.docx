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A3" w:rsidRDefault="00C350A3"/>
    <w:p w:rsidR="00205836" w:rsidRDefault="00C350A3" w:rsidP="00C350A3">
      <w:r>
        <w:t xml:space="preserve">Aufgabe 3. </w:t>
      </w:r>
    </w:p>
    <w:p w:rsidR="00C350A3" w:rsidRDefault="00C350A3" w:rsidP="00C350A3">
      <w:r>
        <w:t xml:space="preserve">am </w:t>
      </w:r>
      <w:r w:rsidR="00D16EE8">
        <w:t>Ende</w:t>
      </w:r>
      <w:r>
        <w:t xml:space="preserve"> der </w:t>
      </w:r>
      <w:r w:rsidR="00D16EE8">
        <w:t>Ausführung</w:t>
      </w:r>
      <w:r>
        <w:t xml:space="preserve"> der  </w:t>
      </w:r>
      <w:r w:rsidR="00D16EE8">
        <w:t>Methode</w:t>
      </w:r>
      <w:r>
        <w:t xml:space="preserve"> wasPassiert1 sind alle </w:t>
      </w:r>
      <w:r w:rsidR="00D16EE8">
        <w:t>Werte</w:t>
      </w:r>
      <w:r>
        <w:t xml:space="preserve"> wie am </w:t>
      </w:r>
      <w:r w:rsidR="00D16EE8">
        <w:t>Anfang</w:t>
      </w:r>
    </w:p>
    <w:p w:rsidR="00C350A3" w:rsidRDefault="00C350A3" w:rsidP="00C350A3">
      <w:r>
        <w:t xml:space="preserve">bei was passeirt2 wird die kraft *6 genommen und gesetzt. </w:t>
      </w:r>
    </w:p>
    <w:p w:rsidR="00C350A3" w:rsidRDefault="00C350A3" w:rsidP="00C350A3"/>
    <w:p w:rsidR="00C350A3" w:rsidRDefault="00C350A3" w:rsidP="00C350A3"/>
    <w:p w:rsidR="00C350A3" w:rsidRDefault="00052ABD" w:rsidP="00C350A3">
      <w:r>
        <w:t xml:space="preserve">Durch die Änderung von int auf Integer würden die Werte wehrend der Ausführung der Funktion nicht verändert. </w:t>
      </w:r>
    </w:p>
    <w:p w:rsidR="004418E4" w:rsidRDefault="00052ABD" w:rsidP="00C350A3">
      <w:r>
        <w:t>wurde eine wrap</w:t>
      </w:r>
      <w:r w:rsidR="004418E4">
        <w:t xml:space="preserve">per klasse um jedes int gezogen. </w:t>
      </w:r>
    </w:p>
    <w:p w:rsidR="000532A9" w:rsidRPr="00C350A3" w:rsidRDefault="00C350A3" w:rsidP="00C350A3">
      <w:r>
        <w:t xml:space="preserve"> </w:t>
      </w:r>
    </w:p>
    <w:p w:rsidR="00C350A3" w:rsidRDefault="00D16EE8" w:rsidP="00C350A3">
      <w:r>
        <w:rPr>
          <w:noProof/>
          <w:lang w:eastAsia="de-DE"/>
        </w:rPr>
        <w:lastRenderedPageBreak/>
        <w:drawing>
          <wp:inline distT="0" distB="0" distL="0" distR="0">
            <wp:extent cx="5752465" cy="3232150"/>
            <wp:effectExtent l="0" t="0" r="635" b="6350"/>
            <wp:docPr id="1" name="Grafik 1" descr="Z:\.Win7_Profile\Desktop\Aufgabe 3 Dokumentation\Aufgabe 3 Dokumentation\Integer Schrit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.Win7_Profile\Desktop\Aufgabe 3 Dokumentation\Aufgabe 3 Dokumentation\Integer Schritt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2465" cy="3232150"/>
            <wp:effectExtent l="0" t="0" r="635" b="6350"/>
            <wp:docPr id="2" name="Grafik 2" descr="Z:\.Win7_Profile\Desktop\Aufgabe 3 Dokumentation\Aufgabe 3 Dokumentation\Integer Schrit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.Win7_Profile\Desktop\Aufgabe 3 Dokumentation\Aufgabe 3 Dokumentation\Integer Schritt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52465" cy="3232150"/>
            <wp:effectExtent l="0" t="0" r="635" b="6350"/>
            <wp:docPr id="3" name="Grafik 3" descr="Z:\.Win7_Profile\Desktop\Aufgabe 3 Dokumentation\Aufgabe 3 Dokumentation\wasPassiert1 Schrit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.Win7_Profile\Desktop\Aufgabe 3 Dokumentation\Aufgabe 3 Dokumentation\wasPassiert1 Schritt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2465" cy="3232150"/>
            <wp:effectExtent l="0" t="0" r="635" b="6350"/>
            <wp:docPr id="4" name="Grafik 4" descr="Z:\.Win7_Profile\Desktop\Aufgabe 3 Dokumentation\Aufgabe 3 Dokumentation\wasPassiert1 Schrit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.Win7_Profile\Desktop\Aufgabe 3 Dokumentation\Aufgabe 3 Dokumentation\wasPassiert1 Schritt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52465" cy="3232150"/>
            <wp:effectExtent l="0" t="0" r="635" b="6350"/>
            <wp:docPr id="5" name="Grafik 5" descr="Z:\.Win7_Profile\Desktop\Aufgabe 3 Dokumentation\Aufgabe 3 Dokumentation\wasPassiert1 Schrit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.Win7_Profile\Desktop\Aufgabe 3 Dokumentation\Aufgabe 3 Dokumentation\wasPassiert1 Schritt 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2465" cy="3232150"/>
            <wp:effectExtent l="0" t="0" r="635" b="6350"/>
            <wp:docPr id="6" name="Grafik 6" descr="Z:\.Win7_Profile\Desktop\Aufgabe 3 Dokumentation\Aufgabe 3 Dokumentation\wasPassiert2 Schrit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.Win7_Profile\Desktop\Aufgabe 3 Dokumentation\Aufgabe 3 Dokumentation\wasPassiert2 Schrit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52465" cy="3232150"/>
            <wp:effectExtent l="0" t="0" r="635" b="6350"/>
            <wp:docPr id="7" name="Grafik 7" descr="Z:\.Win7_Profile\Desktop\Aufgabe 3 Dokumentation\Aufgabe 3 Dokumentation\wasPassiert2 Schrit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.Win7_Profile\Desktop\Aufgabe 3 Dokumentation\Aufgabe 3 Dokumentation\wasPassiert2 Schritt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2465" cy="3232150"/>
            <wp:effectExtent l="0" t="0" r="635" b="6350"/>
            <wp:docPr id="8" name="Grafik 8" descr="Z:\.Win7_Profile\Desktop\Aufgabe 3 Dokumentation\Aufgabe 3 Dokumentation\wasPassiert2 Schrit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.Win7_Profile\Desktop\Aufgabe 3 Dokumentation\Aufgabe 3 Dokumentation\wasPassiert2 Schritt 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52465" cy="3232150"/>
            <wp:effectExtent l="0" t="0" r="635" b="6350"/>
            <wp:docPr id="9" name="Grafik 9" descr="Z:\.Win7_Profile\Desktop\Aufgabe 3 Dokumentation\Aufgabe 3 Dokumentation\wasPassiert2 Schrit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.Win7_Profile\Desktop\Aufgabe 3 Dokumentation\Aufgabe 3 Dokumentation\wasPassiert2 Schritt 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C26833" w:rsidRDefault="00C26833" w:rsidP="00C350A3"/>
    <w:p w:rsidR="00C26833" w:rsidRDefault="00C26833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Default="000532A9" w:rsidP="00C350A3"/>
    <w:p w:rsidR="000532A9" w:rsidRPr="00C350A3" w:rsidRDefault="000532A9" w:rsidP="00C350A3"/>
    <w:sectPr w:rsidR="000532A9" w:rsidRPr="00C350A3" w:rsidSect="00D16EE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33" w:rsidRDefault="00C26833" w:rsidP="00C26833">
      <w:pPr>
        <w:spacing w:after="0" w:line="240" w:lineRule="auto"/>
      </w:pPr>
      <w:r>
        <w:separator/>
      </w:r>
    </w:p>
  </w:endnote>
  <w:endnote w:type="continuationSeparator" w:id="0">
    <w:p w:rsidR="00C26833" w:rsidRDefault="00C26833" w:rsidP="00C2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33" w:rsidRDefault="00C26833" w:rsidP="00C26833">
      <w:pPr>
        <w:spacing w:after="0" w:line="240" w:lineRule="auto"/>
      </w:pPr>
      <w:r>
        <w:separator/>
      </w:r>
    </w:p>
  </w:footnote>
  <w:footnote w:type="continuationSeparator" w:id="0">
    <w:p w:rsidR="00C26833" w:rsidRDefault="00C26833" w:rsidP="00C26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15"/>
    <w:rsid w:val="00052ABD"/>
    <w:rsid w:val="000532A9"/>
    <w:rsid w:val="000A4C8E"/>
    <w:rsid w:val="00365514"/>
    <w:rsid w:val="004418E4"/>
    <w:rsid w:val="00A32915"/>
    <w:rsid w:val="00BA5FAF"/>
    <w:rsid w:val="00C26833"/>
    <w:rsid w:val="00C350A3"/>
    <w:rsid w:val="00D1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E2B7"/>
  <w15:chartTrackingRefBased/>
  <w15:docId w15:val="{CFC2019B-10D7-44DF-AD65-7E4DE377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5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26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6833"/>
  </w:style>
  <w:style w:type="paragraph" w:styleId="Fuzeile">
    <w:name w:val="footer"/>
    <w:basedOn w:val="Standard"/>
    <w:link w:val="FuzeileZchn"/>
    <w:uiPriority w:val="99"/>
    <w:unhideWhenUsed/>
    <w:rsid w:val="00C26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5DB8DAA5.dotm</Template>
  <TotalTime>0</TotalTime>
  <Pages>6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 - EDV-Schulungszentrum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pdieteri</dc:creator>
  <cp:keywords/>
  <dc:description/>
  <cp:lastModifiedBy>pdieteri</cp:lastModifiedBy>
  <cp:revision>4</cp:revision>
  <dcterms:created xsi:type="dcterms:W3CDTF">2019-04-04T15:19:00Z</dcterms:created>
  <dcterms:modified xsi:type="dcterms:W3CDTF">2019-04-11T12:15:00Z</dcterms:modified>
</cp:coreProperties>
</file>