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36" w:rsidRDefault="00557D29">
      <w:r>
        <w:t xml:space="preserve">Aufgabe 1) </w:t>
      </w:r>
    </w:p>
    <w:p w:rsidR="00557D29" w:rsidRDefault="00557D29" w:rsidP="00557D29">
      <w:pPr>
        <w:pStyle w:val="Listenabsatz"/>
        <w:numPr>
          <w:ilvl w:val="0"/>
          <w:numId w:val="1"/>
        </w:numPr>
      </w:pPr>
      <w:r>
        <w:t>nummer, inhaber, betrag</w:t>
      </w:r>
    </w:p>
    <w:p w:rsidR="00557D29" w:rsidRDefault="00557D29" w:rsidP="00557D29">
      <w:pPr>
        <w:pStyle w:val="Listenabsatz"/>
        <w:numPr>
          <w:ilvl w:val="0"/>
          <w:numId w:val="1"/>
        </w:numPr>
      </w:pPr>
      <w:r>
        <w:t>int nummer, String inhaber</w:t>
      </w:r>
    </w:p>
    <w:p w:rsidR="00557D29" w:rsidRDefault="00557D29" w:rsidP="00557D29">
      <w:pPr>
        <w:pStyle w:val="Listenabsatz"/>
        <w:numPr>
          <w:ilvl w:val="0"/>
          <w:numId w:val="1"/>
        </w:numPr>
      </w:pPr>
      <w:r>
        <w:t>zeile 7, 13, 17</w:t>
      </w:r>
      <w:r w:rsidR="007949AC">
        <w:t>,21</w:t>
      </w:r>
    </w:p>
    <w:p w:rsidR="00557D29" w:rsidRDefault="007949AC" w:rsidP="00557D29">
      <w:pPr>
        <w:pStyle w:val="Listenabsatz"/>
        <w:numPr>
          <w:ilvl w:val="0"/>
          <w:numId w:val="1"/>
        </w:numPr>
      </w:pPr>
      <w:r>
        <w:t>this.</w:t>
      </w:r>
      <w:r w:rsidR="00557D29">
        <w:t>nummer</w:t>
      </w:r>
      <w:r>
        <w:t>, nummer, inhaber, betrag</w:t>
      </w:r>
    </w:p>
    <w:p w:rsidR="00557D29" w:rsidRDefault="007949AC" w:rsidP="00557D29">
      <w:pPr>
        <w:pStyle w:val="Listenabsatz"/>
        <w:numPr>
          <w:ilvl w:val="0"/>
          <w:numId w:val="1"/>
        </w:numPr>
      </w:pPr>
      <w:r>
        <w:t>this.</w:t>
      </w:r>
      <w:r w:rsidR="00557D29">
        <w:t>betrag</w:t>
      </w:r>
      <w:r>
        <w:t>, nummer, inhaber, betrag</w:t>
      </w:r>
    </w:p>
    <w:p w:rsidR="00557D29" w:rsidRDefault="00557D29" w:rsidP="00557D29">
      <w:pPr>
        <w:pStyle w:val="Listenabsatz"/>
        <w:numPr>
          <w:ilvl w:val="0"/>
          <w:numId w:val="1"/>
        </w:numPr>
      </w:pPr>
      <w:r>
        <w:t>int nummer =  42, String inhaber „ich“</w:t>
      </w:r>
      <w:r w:rsidR="007949AC">
        <w:t>, double betrag = 0.0;</w:t>
      </w:r>
    </w:p>
    <w:p w:rsidR="00557D29" w:rsidRDefault="00557D29" w:rsidP="00557D29">
      <w:pPr>
        <w:pStyle w:val="Listenabsatz"/>
        <w:numPr>
          <w:ilvl w:val="0"/>
          <w:numId w:val="1"/>
        </w:numPr>
      </w:pPr>
      <w:r>
        <w:t>int nummer = 42</w:t>
      </w:r>
      <w:r w:rsidR="007949AC">
        <w:t>, String inhaber „anonym“, double betrag = 0.0;</w:t>
      </w:r>
    </w:p>
    <w:p w:rsidR="006D2A4A" w:rsidRDefault="001271C7" w:rsidP="00557D29">
      <w:pPr>
        <w:pStyle w:val="Listenabsatz"/>
        <w:numPr>
          <w:ilvl w:val="0"/>
          <w:numId w:val="1"/>
        </w:numPr>
      </w:pPr>
      <w:r>
        <w:t>es wird ein Fehler ausgegeben, da es kein passenden Konstruktor gibt.</w:t>
      </w:r>
    </w:p>
    <w:p w:rsidR="00FA715A" w:rsidRDefault="00FA715A" w:rsidP="00557D29">
      <w:pPr>
        <w:pStyle w:val="Listenabsatz"/>
        <w:numPr>
          <w:ilvl w:val="0"/>
          <w:numId w:val="1"/>
        </w:numPr>
      </w:pPr>
    </w:p>
    <w:p w:rsidR="001271C7" w:rsidRPr="00FA715A" w:rsidRDefault="001271C7" w:rsidP="00FA715A">
      <w:pPr>
        <w:ind w:left="360"/>
        <w:rPr>
          <w:lang w:val="en-US"/>
        </w:rPr>
      </w:pPr>
    </w:p>
    <w:p w:rsidR="001271C7" w:rsidRPr="00432527" w:rsidRDefault="001271C7" w:rsidP="008B1089">
      <w:pPr>
        <w:pStyle w:val="Listenabsatz"/>
        <w:rPr>
          <w:lang w:val="en-US"/>
        </w:rPr>
      </w:pPr>
    </w:p>
    <w:tbl>
      <w:tblPr>
        <w:tblStyle w:val="Tabellenraster"/>
        <w:tblW w:w="11400" w:type="dxa"/>
        <w:tblInd w:w="-1139" w:type="dxa"/>
        <w:tblLook w:val="04A0" w:firstRow="1" w:lastRow="0" w:firstColumn="1" w:lastColumn="0" w:noHBand="0" w:noVBand="1"/>
      </w:tblPr>
      <w:tblGrid>
        <w:gridCol w:w="443"/>
        <w:gridCol w:w="3055"/>
        <w:gridCol w:w="1267"/>
        <w:gridCol w:w="1187"/>
        <w:gridCol w:w="1082"/>
        <w:gridCol w:w="1267"/>
        <w:gridCol w:w="1187"/>
        <w:gridCol w:w="1082"/>
        <w:gridCol w:w="830"/>
      </w:tblGrid>
      <w:tr w:rsidR="00782AAB" w:rsidTr="00782AAB">
        <w:trPr>
          <w:trHeight w:val="267"/>
        </w:trPr>
        <w:tc>
          <w:tcPr>
            <w:tcW w:w="447" w:type="dxa"/>
          </w:tcPr>
          <w:p w:rsidR="00782AAB" w:rsidRDefault="00782AAB" w:rsidP="00782AAB">
            <w:pPr>
              <w:rPr>
                <w:lang w:val="en-US"/>
              </w:rPr>
            </w:pPr>
          </w:p>
        </w:tc>
        <w:tc>
          <w:tcPr>
            <w:tcW w:w="3107" w:type="dxa"/>
          </w:tcPr>
          <w:p w:rsidR="00782AAB" w:rsidRDefault="00782AAB" w:rsidP="00782AAB">
            <w:pPr>
              <w:rPr>
                <w:lang w:val="en-US"/>
              </w:rPr>
            </w:pPr>
          </w:p>
        </w:tc>
        <w:tc>
          <w:tcPr>
            <w:tcW w:w="1258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K1.nummer</w:t>
            </w:r>
          </w:p>
        </w:tc>
        <w:tc>
          <w:tcPr>
            <w:tcW w:w="1179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K1.inhaber</w:t>
            </w:r>
          </w:p>
        </w:tc>
        <w:tc>
          <w:tcPr>
            <w:tcW w:w="1074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K1.betrag</w:t>
            </w:r>
          </w:p>
        </w:tc>
        <w:tc>
          <w:tcPr>
            <w:tcW w:w="1258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K2.nummer</w:t>
            </w:r>
          </w:p>
        </w:tc>
        <w:tc>
          <w:tcPr>
            <w:tcW w:w="1179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K2.inhaber</w:t>
            </w:r>
          </w:p>
        </w:tc>
        <w:tc>
          <w:tcPr>
            <w:tcW w:w="1074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K2.betrag</w:t>
            </w:r>
          </w:p>
        </w:tc>
        <w:tc>
          <w:tcPr>
            <w:tcW w:w="824" w:type="dxa"/>
          </w:tcPr>
          <w:p w:rsidR="00782AAB" w:rsidRDefault="00782AAB" w:rsidP="00782AAB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</w:tr>
      <w:tr w:rsidR="00782AAB" w:rsidRPr="00C81942" w:rsidTr="00782AAB">
        <w:trPr>
          <w:trHeight w:val="253"/>
        </w:trPr>
        <w:tc>
          <w:tcPr>
            <w:tcW w:w="447" w:type="dxa"/>
          </w:tcPr>
          <w:p w:rsidR="00782AAB" w:rsidRDefault="00782AAB" w:rsidP="00782AAB">
            <w:r>
              <w:t>Z1</w:t>
            </w:r>
          </w:p>
        </w:tc>
        <w:tc>
          <w:tcPr>
            <w:tcW w:w="3107" w:type="dxa"/>
          </w:tcPr>
          <w:p w:rsidR="00782AAB" w:rsidRPr="00C81942" w:rsidRDefault="00782AAB" w:rsidP="00782AAB">
            <w:r w:rsidRPr="00C81942">
              <w:t>Konto k1 = new Konto (42,”ich”)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1258" w:type="dxa"/>
          </w:tcPr>
          <w:p w:rsidR="00782AAB" w:rsidRPr="00C81942" w:rsidRDefault="00782AAB" w:rsidP="00782AAB"/>
        </w:tc>
        <w:tc>
          <w:tcPr>
            <w:tcW w:w="1179" w:type="dxa"/>
          </w:tcPr>
          <w:p w:rsidR="00782AAB" w:rsidRPr="00C81942" w:rsidRDefault="00782AAB" w:rsidP="00782AAB"/>
        </w:tc>
        <w:tc>
          <w:tcPr>
            <w:tcW w:w="1074" w:type="dxa"/>
          </w:tcPr>
          <w:p w:rsidR="00782AAB" w:rsidRPr="00C81942" w:rsidRDefault="00782AAB" w:rsidP="00782AAB"/>
        </w:tc>
        <w:tc>
          <w:tcPr>
            <w:tcW w:w="824" w:type="dxa"/>
          </w:tcPr>
          <w:p w:rsidR="00782AAB" w:rsidRPr="00C81942" w:rsidRDefault="00782AAB" w:rsidP="00782AAB"/>
        </w:tc>
      </w:tr>
      <w:tr w:rsidR="00782AAB" w:rsidRPr="00C81942" w:rsidTr="00782AAB">
        <w:trPr>
          <w:trHeight w:val="267"/>
        </w:trPr>
        <w:tc>
          <w:tcPr>
            <w:tcW w:w="447" w:type="dxa"/>
          </w:tcPr>
          <w:p w:rsidR="00782AAB" w:rsidRDefault="00782AAB" w:rsidP="00782AAB">
            <w:r>
              <w:t>Z2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Konto k2 = new Konto(43)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824" w:type="dxa"/>
          </w:tcPr>
          <w:p w:rsidR="00782AAB" w:rsidRDefault="00782AAB" w:rsidP="00782AAB"/>
        </w:tc>
      </w:tr>
      <w:tr w:rsidR="00782AAB" w:rsidRPr="00C81942" w:rsidTr="00782AAB">
        <w:trPr>
          <w:trHeight w:val="253"/>
        </w:trPr>
        <w:tc>
          <w:tcPr>
            <w:tcW w:w="447" w:type="dxa"/>
          </w:tcPr>
          <w:p w:rsidR="00782AAB" w:rsidRDefault="00782AAB" w:rsidP="00782AAB">
            <w:r>
              <w:t>Z3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K1.einzahlung(200.00)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200.00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824" w:type="dxa"/>
          </w:tcPr>
          <w:p w:rsidR="00782AAB" w:rsidRDefault="00782AAB" w:rsidP="00782AAB"/>
        </w:tc>
      </w:tr>
      <w:tr w:rsidR="00782AAB" w:rsidRPr="00C81942" w:rsidTr="00782AAB">
        <w:trPr>
          <w:trHeight w:val="267"/>
        </w:trPr>
        <w:tc>
          <w:tcPr>
            <w:tcW w:w="447" w:type="dxa"/>
          </w:tcPr>
          <w:p w:rsidR="00782AAB" w:rsidRDefault="00782AAB" w:rsidP="00782AAB">
            <w:r>
              <w:t>Z4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K2.setBetrag(100.00)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200.00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100.00</w:t>
            </w:r>
          </w:p>
        </w:tc>
        <w:tc>
          <w:tcPr>
            <w:tcW w:w="824" w:type="dxa"/>
          </w:tcPr>
          <w:p w:rsidR="00782AAB" w:rsidRDefault="00782AAB" w:rsidP="00782AAB"/>
        </w:tc>
      </w:tr>
      <w:tr w:rsidR="00782AAB" w:rsidRPr="00C81942" w:rsidTr="00782AAB">
        <w:trPr>
          <w:trHeight w:val="521"/>
        </w:trPr>
        <w:tc>
          <w:tcPr>
            <w:tcW w:w="447" w:type="dxa"/>
          </w:tcPr>
          <w:p w:rsidR="00782AAB" w:rsidRDefault="00782AAB" w:rsidP="00782AAB">
            <w:r>
              <w:t>Z5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Double diff = k1.getBetrag – k2.getBetrag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200.00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100.00</w:t>
            </w:r>
          </w:p>
        </w:tc>
        <w:tc>
          <w:tcPr>
            <w:tcW w:w="824" w:type="dxa"/>
          </w:tcPr>
          <w:p w:rsidR="00782AAB" w:rsidRPr="00C81942" w:rsidRDefault="00782AAB" w:rsidP="00782AAB">
            <w:r>
              <w:t>100.00</w:t>
            </w:r>
          </w:p>
        </w:tc>
      </w:tr>
      <w:tr w:rsidR="00782AAB" w:rsidRPr="00C81942" w:rsidTr="00782AAB">
        <w:trPr>
          <w:trHeight w:val="267"/>
        </w:trPr>
        <w:tc>
          <w:tcPr>
            <w:tcW w:w="447" w:type="dxa"/>
          </w:tcPr>
          <w:p w:rsidR="00782AAB" w:rsidRDefault="00782AAB" w:rsidP="00782AAB">
            <w:r>
              <w:t>Z6</w:t>
            </w:r>
          </w:p>
        </w:tc>
        <w:tc>
          <w:tcPr>
            <w:tcW w:w="3107" w:type="dxa"/>
          </w:tcPr>
          <w:p w:rsidR="00782AAB" w:rsidRDefault="00782AAB" w:rsidP="00782AAB">
            <w:r>
              <w:t>K2.abbuchen(diff)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200.00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824" w:type="dxa"/>
          </w:tcPr>
          <w:p w:rsidR="00782AAB" w:rsidRDefault="00782AAB" w:rsidP="00782AAB"/>
        </w:tc>
      </w:tr>
      <w:tr w:rsidR="00782AAB" w:rsidRPr="00C81942" w:rsidTr="00782AAB">
        <w:trPr>
          <w:trHeight w:val="253"/>
        </w:trPr>
        <w:tc>
          <w:tcPr>
            <w:tcW w:w="447" w:type="dxa"/>
          </w:tcPr>
          <w:p w:rsidR="00782AAB" w:rsidRDefault="00782AAB" w:rsidP="00782AAB">
            <w:r>
              <w:t>Z7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K1.einzahlung(k1.getBetrag())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400.00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0.0</w:t>
            </w:r>
          </w:p>
        </w:tc>
        <w:tc>
          <w:tcPr>
            <w:tcW w:w="824" w:type="dxa"/>
          </w:tcPr>
          <w:p w:rsidR="00782AAB" w:rsidRPr="00C81942" w:rsidRDefault="00782AAB" w:rsidP="00782AAB"/>
        </w:tc>
      </w:tr>
      <w:tr w:rsidR="00782AAB" w:rsidRPr="00C81942" w:rsidTr="00782AAB">
        <w:trPr>
          <w:trHeight w:val="267"/>
        </w:trPr>
        <w:tc>
          <w:tcPr>
            <w:tcW w:w="447" w:type="dxa"/>
          </w:tcPr>
          <w:p w:rsidR="00782AAB" w:rsidRDefault="00782AAB" w:rsidP="00782AAB">
            <w:r>
              <w:t>Z8</w:t>
            </w:r>
          </w:p>
        </w:tc>
        <w:tc>
          <w:tcPr>
            <w:tcW w:w="3107" w:type="dxa"/>
          </w:tcPr>
          <w:p w:rsidR="00782AAB" w:rsidRPr="00C81942" w:rsidRDefault="00782AAB" w:rsidP="00782AAB">
            <w:r>
              <w:t>K2.abbuchung(k1.getBetrag())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42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„ich“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400.00</w:t>
            </w:r>
          </w:p>
        </w:tc>
        <w:tc>
          <w:tcPr>
            <w:tcW w:w="1258" w:type="dxa"/>
          </w:tcPr>
          <w:p w:rsidR="00782AAB" w:rsidRPr="00C81942" w:rsidRDefault="00782AAB" w:rsidP="00782AAB">
            <w:r>
              <w:t>43</w:t>
            </w:r>
          </w:p>
        </w:tc>
        <w:tc>
          <w:tcPr>
            <w:tcW w:w="1179" w:type="dxa"/>
          </w:tcPr>
          <w:p w:rsidR="00782AAB" w:rsidRPr="00C81942" w:rsidRDefault="00782AAB" w:rsidP="00782AAB">
            <w:r>
              <w:t>„anonym“</w:t>
            </w:r>
          </w:p>
        </w:tc>
        <w:tc>
          <w:tcPr>
            <w:tcW w:w="1074" w:type="dxa"/>
          </w:tcPr>
          <w:p w:rsidR="00782AAB" w:rsidRPr="00C81942" w:rsidRDefault="00782AAB" w:rsidP="00782AAB">
            <w:r>
              <w:t>-400.00</w:t>
            </w:r>
          </w:p>
        </w:tc>
        <w:tc>
          <w:tcPr>
            <w:tcW w:w="824" w:type="dxa"/>
          </w:tcPr>
          <w:p w:rsidR="00782AAB" w:rsidRPr="00C81942" w:rsidRDefault="00782AAB" w:rsidP="00782AAB"/>
        </w:tc>
      </w:tr>
    </w:tbl>
    <w:p w:rsidR="006D2A4A" w:rsidRPr="00C81942" w:rsidRDefault="006D2A4A" w:rsidP="006D2A4A"/>
    <w:p w:rsidR="006D2A4A" w:rsidRPr="00C81942" w:rsidRDefault="006D2A4A" w:rsidP="006D2A4A"/>
    <w:p w:rsidR="006D2A4A" w:rsidRDefault="006D2A4A" w:rsidP="006D2A4A">
      <w:r>
        <w:t>Aufgabe 2)</w:t>
      </w:r>
    </w:p>
    <w:p w:rsidR="007728E1" w:rsidRDefault="00551B03" w:rsidP="006D2A4A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2964539</wp:posOffset>
            </wp:positionH>
            <wp:positionV relativeFrom="paragraph">
              <wp:posOffset>5991</wp:posOffset>
            </wp:positionV>
            <wp:extent cx="3508844" cy="1781092"/>
            <wp:effectExtent l="0" t="0" r="0" b="0"/>
            <wp:wrapNone/>
            <wp:docPr id="3" name="Grafik 3" descr="Z:\Bilder\AB3_Aufgabe2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Bilder\AB3_Aufgabe2_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92" cy="179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324706</wp:posOffset>
            </wp:positionH>
            <wp:positionV relativeFrom="paragraph">
              <wp:posOffset>5990</wp:posOffset>
            </wp:positionV>
            <wp:extent cx="2558720" cy="3482671"/>
            <wp:effectExtent l="0" t="0" r="0" b="3810"/>
            <wp:wrapNone/>
            <wp:docPr id="4" name="Grafik 4" descr="Z:\Bilder\AB3_Aufgabe2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Bilder\AB3_Aufgabe2_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79" cy="35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8E1">
        <w:t>a)</w:t>
      </w:r>
    </w:p>
    <w:p w:rsidR="007728E1" w:rsidRDefault="007728E1" w:rsidP="006D2A4A"/>
    <w:p w:rsidR="006D2A4A" w:rsidRDefault="006D2A4A" w:rsidP="006D2A4A">
      <w:r>
        <w:tab/>
      </w:r>
    </w:p>
    <w:p w:rsidR="008B1089" w:rsidRDefault="008B1089" w:rsidP="008B1089">
      <w:pPr>
        <w:pStyle w:val="Listenabsatz"/>
      </w:pPr>
    </w:p>
    <w:p w:rsidR="007728E1" w:rsidRDefault="007728E1" w:rsidP="008B1089">
      <w:pPr>
        <w:pStyle w:val="Listenabsatz"/>
      </w:pPr>
    </w:p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Pr="007728E1" w:rsidRDefault="007728E1" w:rsidP="007728E1"/>
    <w:p w:rsidR="007728E1" w:rsidRDefault="007728E1" w:rsidP="007728E1"/>
    <w:p w:rsidR="008B1089" w:rsidRDefault="007728E1" w:rsidP="007728E1">
      <w:r>
        <w:t xml:space="preserve">b) </w:t>
      </w:r>
      <w:r w:rsidR="00551B03">
        <w:t>es gibt 9 mögliche Konstruktoren mehr geht nicht</w:t>
      </w:r>
      <w:r>
        <w:t xml:space="preserve">, da alle </w:t>
      </w:r>
      <w:r w:rsidR="00551B03">
        <w:t>Kombinationen</w:t>
      </w:r>
      <w:r>
        <w:t xml:space="preserve"> von den Datentypen schon vorhanden sind und beim </w:t>
      </w:r>
      <w:r w:rsidR="00551B03">
        <w:t>Erstellen</w:t>
      </w:r>
      <w:r>
        <w:t xml:space="preserve"> von </w:t>
      </w:r>
      <w:r w:rsidR="00551B03">
        <w:t>Objekten</w:t>
      </w:r>
      <w:r>
        <w:t xml:space="preserve"> nur auf die </w:t>
      </w:r>
      <w:r w:rsidR="00551B03">
        <w:t>Datentypen</w:t>
      </w:r>
      <w:r>
        <w:t xml:space="preserve"> geschaut wird und nicht auf </w:t>
      </w:r>
      <w:r w:rsidR="00551B03">
        <w:t>der variablen Bezeichnung</w:t>
      </w:r>
      <w:r>
        <w:t xml:space="preserve"> mehrere </w:t>
      </w:r>
      <w:r w:rsidR="00551B03">
        <w:t>Konstruktoren</w:t>
      </w:r>
      <w:r>
        <w:t xml:space="preserve"> mit der</w:t>
      </w:r>
      <w:r w:rsidR="00551B03">
        <w:t xml:space="preserve"> gleichen folge von Daten Typen.</w:t>
      </w:r>
    </w:p>
    <w:p w:rsidR="00551B03" w:rsidRDefault="00551B03" w:rsidP="007728E1">
      <w:r>
        <w:t xml:space="preserve">c) </w:t>
      </w:r>
      <w:r w:rsidR="00845C73">
        <w:t xml:space="preserve">eine klasse </w:t>
      </w:r>
      <w:r>
        <w:t xml:space="preserve">mit drei variablen </w:t>
      </w:r>
      <w:r w:rsidR="00845C73">
        <w:t>desselben</w:t>
      </w:r>
      <w:r>
        <w:t xml:space="preserve"> typs kann maximal 4 </w:t>
      </w:r>
      <w:r w:rsidR="00845C73">
        <w:t>Konstruktoren</w:t>
      </w:r>
      <w:r>
        <w:t xml:space="preserve"> haben. </w:t>
      </w:r>
    </w:p>
    <w:p w:rsidR="00551B03" w:rsidRDefault="00551B03" w:rsidP="007728E1">
      <w:r>
        <w:t>Datum(int tag, int monat, int jahr){}</w:t>
      </w:r>
    </w:p>
    <w:p w:rsidR="00551B03" w:rsidRDefault="00551B03" w:rsidP="007728E1">
      <w:r>
        <w:t>Datum(int monat, int jahr){}</w:t>
      </w:r>
    </w:p>
    <w:p w:rsidR="00551B03" w:rsidRDefault="00551B03" w:rsidP="00551B03">
      <w:r>
        <w:t>Datum(int jahr){}</w:t>
      </w:r>
    </w:p>
    <w:p w:rsidR="00551B03" w:rsidRDefault="00551B03" w:rsidP="00551B03">
      <w:r>
        <w:t>Datum(){}</w:t>
      </w:r>
    </w:p>
    <w:p w:rsidR="00551B03" w:rsidRPr="007728E1" w:rsidRDefault="00551B03" w:rsidP="00551B03"/>
    <w:p w:rsidR="00551B03" w:rsidRDefault="005E4BDE" w:rsidP="007728E1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288290</wp:posOffset>
            </wp:positionV>
            <wp:extent cx="3419061" cy="2838281"/>
            <wp:effectExtent l="0" t="0" r="0" b="635"/>
            <wp:wrapNone/>
            <wp:docPr id="5" name="Grafik 5" descr="Z:\Bilder\AB3_Aufgabe3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Bilder\AB3_Aufgabe3_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61" cy="28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Aufgabe3</w:t>
      </w:r>
    </w:p>
    <w:p w:rsidR="005E4BDE" w:rsidRDefault="005E4BDE" w:rsidP="00036AB9"/>
    <w:p w:rsidR="00036AB9" w:rsidRDefault="00036AB9" w:rsidP="00036AB9"/>
    <w:p w:rsidR="00036AB9" w:rsidRDefault="00036AB9" w:rsidP="00036AB9"/>
    <w:p w:rsidR="00036AB9" w:rsidRDefault="00036AB9" w:rsidP="00036AB9"/>
    <w:p w:rsidR="00036AB9" w:rsidRDefault="00036AB9" w:rsidP="00036AB9"/>
    <w:p w:rsidR="00036AB9" w:rsidRDefault="00036AB9" w:rsidP="00036AB9"/>
    <w:p w:rsidR="003856F4" w:rsidRDefault="003856F4" w:rsidP="00036AB9"/>
    <w:p w:rsidR="003856F4" w:rsidRDefault="003856F4" w:rsidP="00036AB9"/>
    <w:p w:rsidR="003856F4" w:rsidRDefault="003856F4" w:rsidP="00036AB9">
      <w:bookmarkStart w:id="0" w:name="_GoBack"/>
      <w:bookmarkEnd w:id="0"/>
    </w:p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/>
    <w:p w:rsidR="003856F4" w:rsidRDefault="003856F4" w:rsidP="00036AB9">
      <w:r>
        <w:lastRenderedPageBreak/>
        <w:t>Aufgabe 3)</w:t>
      </w:r>
    </w:p>
    <w:p w:rsidR="003856F4" w:rsidRDefault="003856F4" w:rsidP="003856F4">
      <w:pPr>
        <w:ind w:firstLine="708"/>
      </w:pPr>
      <w:r>
        <w:t>e.</w:t>
      </w:r>
      <w:r>
        <w:tab/>
      </w:r>
    </w:p>
    <w:p w:rsidR="003430D3" w:rsidRDefault="005E6DBB" w:rsidP="003856F4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12557</wp:posOffset>
            </wp:positionV>
            <wp:extent cx="2550543" cy="1759789"/>
            <wp:effectExtent l="0" t="0" r="2540" b="0"/>
            <wp:wrapNone/>
            <wp:docPr id="6" name="Grafik 6" descr="E: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43" cy="175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5E6DBB" w:rsidP="003856F4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72389</wp:posOffset>
            </wp:positionV>
            <wp:extent cx="3543300" cy="1750071"/>
            <wp:effectExtent l="0" t="0" r="0" b="2540"/>
            <wp:wrapNone/>
            <wp:docPr id="8" name="Grafik 8" descr="E:\Unbenan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benann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73" cy="17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84251</wp:posOffset>
            </wp:positionV>
            <wp:extent cx="2547960" cy="1751163"/>
            <wp:effectExtent l="0" t="0" r="5080" b="1905"/>
            <wp:wrapNone/>
            <wp:docPr id="7" name="Grafik 7" descr="E:\Unbenan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benann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60" cy="17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5E6DBB" w:rsidP="003856F4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2539441</wp:posOffset>
            </wp:positionH>
            <wp:positionV relativeFrom="paragraph">
              <wp:posOffset>110338</wp:posOffset>
            </wp:positionV>
            <wp:extent cx="3575656" cy="4940490"/>
            <wp:effectExtent l="0" t="0" r="6350" b="0"/>
            <wp:wrapNone/>
            <wp:docPr id="14" name="Grafik 14" descr="E:\Unbenan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benann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02" cy="51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122185</wp:posOffset>
            </wp:positionV>
            <wp:extent cx="2544727" cy="1716656"/>
            <wp:effectExtent l="0" t="0" r="8255" b="0"/>
            <wp:wrapNone/>
            <wp:docPr id="13" name="Grafik 13" descr="E:\Unbenan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benann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7" cy="171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2576195</wp:posOffset>
            </wp:positionH>
            <wp:positionV relativeFrom="paragraph">
              <wp:posOffset>182186</wp:posOffset>
            </wp:positionV>
            <wp:extent cx="3615055" cy="4763135"/>
            <wp:effectExtent l="0" t="0" r="4445" b="0"/>
            <wp:wrapNone/>
            <wp:docPr id="16" name="Grafik 16" descr="E:\Unbenan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nbenannt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118154</wp:posOffset>
            </wp:positionV>
            <wp:extent cx="2530549" cy="1739195"/>
            <wp:effectExtent l="0" t="0" r="3175" b="0"/>
            <wp:wrapNone/>
            <wp:docPr id="15" name="Grafik 15" descr="E:\Unbenan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benannt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49" cy="173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143510</wp:posOffset>
            </wp:positionV>
            <wp:extent cx="3599180" cy="2699385"/>
            <wp:effectExtent l="0" t="0" r="1270" b="5715"/>
            <wp:wrapNone/>
            <wp:docPr id="17" name="Grafik 17" descr="E:\Unbenan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benannt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-33020</wp:posOffset>
            </wp:positionH>
            <wp:positionV relativeFrom="paragraph">
              <wp:posOffset>151130</wp:posOffset>
            </wp:positionV>
            <wp:extent cx="2565136" cy="1762125"/>
            <wp:effectExtent l="0" t="0" r="6985" b="0"/>
            <wp:wrapNone/>
            <wp:docPr id="18" name="Grafik 18" descr="E:\Unbenan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nbenannt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23" cy="17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5E6DBB" w:rsidRDefault="005E6DBB" w:rsidP="003856F4">
      <w:pPr>
        <w:ind w:firstLine="708"/>
      </w:pPr>
    </w:p>
    <w:p w:rsidR="003430D3" w:rsidRDefault="003430D3" w:rsidP="003856F4">
      <w:pPr>
        <w:ind w:firstLine="708"/>
      </w:pPr>
    </w:p>
    <w:p w:rsidR="00FA715A" w:rsidRDefault="00FA715A" w:rsidP="00FA715A"/>
    <w:p w:rsidR="003430D3" w:rsidRDefault="00734853" w:rsidP="00FA715A">
      <w:r>
        <w:lastRenderedPageBreak/>
        <w:t>Aufgabe 3)</w:t>
      </w:r>
    </w:p>
    <w:p w:rsidR="00734853" w:rsidRDefault="00734853" w:rsidP="00FA715A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6CECFDFD">
            <wp:simplePos x="0" y="0"/>
            <wp:positionH relativeFrom="column">
              <wp:posOffset>983615</wp:posOffset>
            </wp:positionH>
            <wp:positionV relativeFrom="paragraph">
              <wp:posOffset>4445</wp:posOffset>
            </wp:positionV>
            <wp:extent cx="3275619" cy="3536830"/>
            <wp:effectExtent l="0" t="0" r="1270" b="6985"/>
            <wp:wrapNone/>
            <wp:docPr id="12" name="Grafik 12" descr="C:\Users\Paul Dieterich\Downloads\PNG-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 Dieterich\Downloads\PNG-Bil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19" cy="35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f.</w:t>
      </w:r>
      <w:r>
        <w:tab/>
      </w:r>
    </w:p>
    <w:p w:rsidR="00734853" w:rsidRDefault="0073485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Default="003430D3" w:rsidP="003856F4">
      <w:pPr>
        <w:ind w:firstLine="708"/>
      </w:pPr>
    </w:p>
    <w:p w:rsidR="003430D3" w:rsidRPr="007728E1" w:rsidRDefault="003430D3" w:rsidP="003856F4">
      <w:pPr>
        <w:ind w:firstLine="708"/>
      </w:pPr>
    </w:p>
    <w:sectPr w:rsidR="003430D3" w:rsidRPr="00772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853" w:rsidRDefault="00734853" w:rsidP="00734853">
      <w:pPr>
        <w:spacing w:after="0" w:line="240" w:lineRule="auto"/>
      </w:pPr>
      <w:r>
        <w:separator/>
      </w:r>
    </w:p>
  </w:endnote>
  <w:endnote w:type="continuationSeparator" w:id="0">
    <w:p w:rsidR="00734853" w:rsidRDefault="00734853" w:rsidP="0073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853" w:rsidRDefault="00734853" w:rsidP="00734853">
      <w:pPr>
        <w:spacing w:after="0" w:line="240" w:lineRule="auto"/>
      </w:pPr>
      <w:r>
        <w:separator/>
      </w:r>
    </w:p>
  </w:footnote>
  <w:footnote w:type="continuationSeparator" w:id="0">
    <w:p w:rsidR="00734853" w:rsidRDefault="00734853" w:rsidP="00734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6135E"/>
    <w:multiLevelType w:val="hybridMultilevel"/>
    <w:tmpl w:val="9C0864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1EAF"/>
    <w:multiLevelType w:val="hybridMultilevel"/>
    <w:tmpl w:val="542691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BC"/>
    <w:rsid w:val="00036AB9"/>
    <w:rsid w:val="00036FBD"/>
    <w:rsid w:val="000A4C8E"/>
    <w:rsid w:val="001271C7"/>
    <w:rsid w:val="003430D3"/>
    <w:rsid w:val="00365514"/>
    <w:rsid w:val="003856F4"/>
    <w:rsid w:val="00432527"/>
    <w:rsid w:val="00551B03"/>
    <w:rsid w:val="00557D29"/>
    <w:rsid w:val="005E4BDE"/>
    <w:rsid w:val="005E6DBB"/>
    <w:rsid w:val="006D2A4A"/>
    <w:rsid w:val="00734853"/>
    <w:rsid w:val="007728E1"/>
    <w:rsid w:val="00782AAB"/>
    <w:rsid w:val="007949AC"/>
    <w:rsid w:val="00845C73"/>
    <w:rsid w:val="008B1089"/>
    <w:rsid w:val="00C81942"/>
    <w:rsid w:val="00CD2DBC"/>
    <w:rsid w:val="00D355E4"/>
    <w:rsid w:val="00F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40A9"/>
  <w15:chartTrackingRefBased/>
  <w15:docId w15:val="{B0629F99-D6E3-4A13-8D38-12C0D981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7D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34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4853"/>
  </w:style>
  <w:style w:type="paragraph" w:styleId="Fuzeile">
    <w:name w:val="footer"/>
    <w:basedOn w:val="Standard"/>
    <w:link w:val="FuzeileZchn"/>
    <w:uiPriority w:val="99"/>
    <w:unhideWhenUsed/>
    <w:rsid w:val="00734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4853"/>
  </w:style>
  <w:style w:type="table" w:styleId="Tabellenraster">
    <w:name w:val="Table Grid"/>
    <w:basedOn w:val="NormaleTabelle"/>
    <w:uiPriority w:val="39"/>
    <w:rsid w:val="00C8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B42A4C6F.dotm</Template>
  <TotalTime>0</TotalTime>
  <Pages>4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 - EDV-Schulungszentrum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pdieteri</dc:creator>
  <cp:keywords/>
  <dc:description/>
  <cp:lastModifiedBy>pdieteri</cp:lastModifiedBy>
  <cp:revision>10</cp:revision>
  <dcterms:created xsi:type="dcterms:W3CDTF">2019-03-28T13:29:00Z</dcterms:created>
  <dcterms:modified xsi:type="dcterms:W3CDTF">2019-04-02T10:34:00Z</dcterms:modified>
</cp:coreProperties>
</file>